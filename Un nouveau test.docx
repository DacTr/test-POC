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95E" w:rsidRPr="00D756C6" w:rsidRDefault="00DD7EF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 nouveau test ????</w:t>
      </w:r>
      <w:bookmarkStart w:id="0" w:name="_GoBack"/>
      <w:bookmarkEnd w:id="0"/>
    </w:p>
    <w:sectPr w:rsidR="00DC295E" w:rsidRPr="00D756C6" w:rsidSect="0050573E">
      <w:headerReference w:type="default" r:id="rId6"/>
      <w:footerReference w:type="default" r:id="rId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EFF" w:rsidRDefault="00DD7EFF" w:rsidP="00DD7EFF">
      <w:pPr>
        <w:spacing w:after="0" w:line="240" w:lineRule="auto"/>
      </w:pPr>
      <w:r>
        <w:separator/>
      </w:r>
    </w:p>
  </w:endnote>
  <w:endnote w:type="continuationSeparator" w:id="0">
    <w:p w:rsidR="00DD7EFF" w:rsidRDefault="00DD7EFF" w:rsidP="00DD7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7EFF" w:rsidRDefault="00DD7EFF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57af462fba91ae7c09e347ee" descr="{&quot;HashCode&quot;:190740662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D7EFF" w:rsidRPr="00DD7EFF" w:rsidRDefault="00DD7EFF" w:rsidP="00DD7EFF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16"/>
                            </w:rPr>
                          </w:pPr>
                          <w:r w:rsidRPr="00DD7EFF">
                            <w:rPr>
                              <w:rFonts w:ascii="Calibri" w:hAnsi="Calibri" w:cs="Calibri"/>
                              <w:color w:val="737373"/>
                              <w:sz w:val="16"/>
                            </w:rPr>
                            <w:t>C3 - Restricted Natixis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7af462fba91ae7c09e347ee" o:spid="_x0000_s1026" type="#_x0000_t202" alt="{&quot;HashCode&quot;:1907406623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" o:allowincell="f" filled="f" stroked="f" strokeweight=".5pt">
              <v:fill o:detectmouseclick="t"/>
              <v:textbox inset="20pt,0,,0">
                <w:txbxContent>
                  <w:p w:rsidR="00DD7EFF" w:rsidRPr="00DD7EFF" w:rsidRDefault="00DD7EFF" w:rsidP="00DD7EFF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16"/>
                      </w:rPr>
                    </w:pPr>
                    <w:r w:rsidRPr="00DD7EFF">
                      <w:rPr>
                        <w:rFonts w:ascii="Calibri" w:hAnsi="Calibri" w:cs="Calibri"/>
                        <w:color w:val="737373"/>
                        <w:sz w:val="16"/>
                      </w:rPr>
                      <w:t>C3 - Restricted Natixis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EFF" w:rsidRDefault="00DD7EFF" w:rsidP="00DD7EFF">
      <w:pPr>
        <w:spacing w:after="0" w:line="240" w:lineRule="auto"/>
      </w:pPr>
      <w:r>
        <w:separator/>
      </w:r>
    </w:p>
  </w:footnote>
  <w:footnote w:type="continuationSeparator" w:id="0">
    <w:p w:rsidR="00DD7EFF" w:rsidRDefault="00DD7EFF" w:rsidP="00DD7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2264821"/>
      <w:docPartObj>
        <w:docPartGallery w:val="Watermarks"/>
        <w:docPartUnique/>
      </w:docPartObj>
    </w:sdtPr>
    <w:sdtContent>
      <w:p w:rsidR="00DD7EFF" w:rsidRDefault="00DD7EFF">
        <w:pPr>
          <w:pStyle w:val="En-tte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MSIPWM00954ec19ffad10191313e16" o:spid="_x0000_s2049" type="#_x0000_t136" alt="{&quot;HashCode&quot;:1412962668,&quot;Height&quot;:841.0,&quot;Width&quot;:595.0,&quot;Placement&quot;:&quot;Header&quot;,&quot;Index&quot;:&quot;Primary&quot;,&quot;Section&quot;:1,&quot;Top&quot;:-999995.0,&quot;Left&quot;:-999995.0}" style="position:absolute;margin-left:0;margin-top:0;width:513.3pt;height:150.7pt;rotation:315;z-index:-251657216;mso-position-horizontal:center;mso-position-horizontal-relative:margin;mso-position-vertical:center;mso-position-vertical-relative:margin" o:allowincell="f" fillcolor="silver" stroked="f">
              <v:textpath style="font-family:&quot;Calibri&quot;;font-size:1pt" string="Restricted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EFF"/>
    <w:rsid w:val="0050573E"/>
    <w:rsid w:val="008D0E1C"/>
    <w:rsid w:val="00D756C6"/>
    <w:rsid w:val="00DC295E"/>
    <w:rsid w:val="00DD26C3"/>
    <w:rsid w:val="00DD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B269862"/>
  <w15:chartTrackingRefBased/>
  <w15:docId w15:val="{0DB36EFA-2208-4FD3-9E96-4163E03A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D7E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7EFF"/>
  </w:style>
  <w:style w:type="paragraph" w:styleId="Pieddepage">
    <w:name w:val="footer"/>
    <w:basedOn w:val="Normal"/>
    <w:link w:val="PieddepageCar"/>
    <w:uiPriority w:val="99"/>
    <w:unhideWhenUsed/>
    <w:rsid w:val="00DD7E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7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Azure%20Information%20Protection\Watermark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WatermarkTemplate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Dac-Vinh (EXT)</dc:creator>
  <cp:keywords/>
  <dc:description/>
  <cp:lastModifiedBy>Tran Dac-Vinh (EXT)</cp:lastModifiedBy>
  <cp:revision>1</cp:revision>
  <dcterms:created xsi:type="dcterms:W3CDTF">2019-07-02T12:38:00Z</dcterms:created>
  <dcterms:modified xsi:type="dcterms:W3CDTF">2019-07-02T12:38:00Z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7c07836-63f1-4ef9-8373-90e247502c27_Enabled">
    <vt:lpwstr>True</vt:lpwstr>
  </property>
  <property fmtid="{D5CDD505-2E9C-101B-9397-08002B2CF9AE}" pid="3" name="MSIP_Label_e7c07836-63f1-4ef9-8373-90e247502c27_SiteId">
    <vt:lpwstr>d5bb6d35-8a82-4329-b49a-5030bd6497ab</vt:lpwstr>
  </property>
  <property fmtid="{D5CDD505-2E9C-101B-9397-08002B2CF9AE}" pid="4" name="MSIP_Label_e7c07836-63f1-4ef9-8373-90e247502c27_Owner">
    <vt:lpwstr>dac-vinh.tran-ext@natixis.com</vt:lpwstr>
  </property>
  <property fmtid="{D5CDD505-2E9C-101B-9397-08002B2CF9AE}" pid="5" name="MSIP_Label_e7c07836-63f1-4ef9-8373-90e247502c27_SetDate">
    <vt:lpwstr>2019-07-02T12:38:13.8892204Z</vt:lpwstr>
  </property>
  <property fmtid="{D5CDD505-2E9C-101B-9397-08002B2CF9AE}" pid="6" name="MSIP_Label_e7c07836-63f1-4ef9-8373-90e247502c27_Name">
    <vt:lpwstr>C3 - Restricted Natixis</vt:lpwstr>
  </property>
  <property fmtid="{D5CDD505-2E9C-101B-9397-08002B2CF9AE}" pid="7" name="MSIP_Label_e7c07836-63f1-4ef9-8373-90e247502c27_Application">
    <vt:lpwstr>Microsoft Azure Information Protection</vt:lpwstr>
  </property>
  <property fmtid="{D5CDD505-2E9C-101B-9397-08002B2CF9AE}" pid="8" name="MSIP_Label_e7c07836-63f1-4ef9-8373-90e247502c27_ActionId">
    <vt:lpwstr>6acf473e-9dbe-4833-88eb-830550cd4fef</vt:lpwstr>
  </property>
  <property fmtid="{D5CDD505-2E9C-101B-9397-08002B2CF9AE}" pid="9" name="MSIP_Label_e7c07836-63f1-4ef9-8373-90e247502c27_Extended_MSFT_Method">
    <vt:lpwstr>Manual</vt:lpwstr>
  </property>
  <property fmtid="{D5CDD505-2E9C-101B-9397-08002B2CF9AE}" pid="10" name="MSIP_Label_6631e9bf-80c7-4cac-89b8-b8bbe3f23987_Enabled">
    <vt:lpwstr>True</vt:lpwstr>
  </property>
  <property fmtid="{D5CDD505-2E9C-101B-9397-08002B2CF9AE}" pid="11" name="MSIP_Label_6631e9bf-80c7-4cac-89b8-b8bbe3f23987_SiteId">
    <vt:lpwstr>d5bb6d35-8a82-4329-b49a-5030bd6497ab</vt:lpwstr>
  </property>
  <property fmtid="{D5CDD505-2E9C-101B-9397-08002B2CF9AE}" pid="12" name="MSIP_Label_6631e9bf-80c7-4cac-89b8-b8bbe3f23987_Owner">
    <vt:lpwstr>dac-vinh.tran-ext@natixis.com</vt:lpwstr>
  </property>
  <property fmtid="{D5CDD505-2E9C-101B-9397-08002B2CF9AE}" pid="13" name="MSIP_Label_6631e9bf-80c7-4cac-89b8-b8bbe3f23987_SetDate">
    <vt:lpwstr>2019-07-02T12:38:13.8892204Z</vt:lpwstr>
  </property>
  <property fmtid="{D5CDD505-2E9C-101B-9397-08002B2CF9AE}" pid="14" name="MSIP_Label_6631e9bf-80c7-4cac-89b8-b8bbe3f23987_Name">
    <vt:lpwstr>General</vt:lpwstr>
  </property>
  <property fmtid="{D5CDD505-2E9C-101B-9397-08002B2CF9AE}" pid="15" name="MSIP_Label_6631e9bf-80c7-4cac-89b8-b8bbe3f23987_Application">
    <vt:lpwstr>Microsoft Azure Information Protection</vt:lpwstr>
  </property>
  <property fmtid="{D5CDD505-2E9C-101B-9397-08002B2CF9AE}" pid="16" name="MSIP_Label_6631e9bf-80c7-4cac-89b8-b8bbe3f23987_ActionId">
    <vt:lpwstr>6acf473e-9dbe-4833-88eb-830550cd4fef</vt:lpwstr>
  </property>
  <property fmtid="{D5CDD505-2E9C-101B-9397-08002B2CF9AE}" pid="17" name="MSIP_Label_6631e9bf-80c7-4cac-89b8-b8bbe3f23987_Parent">
    <vt:lpwstr>e7c07836-63f1-4ef9-8373-90e247502c27</vt:lpwstr>
  </property>
  <property fmtid="{D5CDD505-2E9C-101B-9397-08002B2CF9AE}" pid="18" name="MSIP_Label_6631e9bf-80c7-4cac-89b8-b8bbe3f23987_Extended_MSFT_Method">
    <vt:lpwstr>Manual</vt:lpwstr>
  </property>
  <property fmtid="{D5CDD505-2E9C-101B-9397-08002B2CF9AE}" pid="19" name="Sensitivity">
    <vt:lpwstr>C3 - Restricted Natixis General</vt:lpwstr>
  </property>
</Properties>
</file>